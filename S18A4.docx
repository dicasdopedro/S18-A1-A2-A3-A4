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9"/>
        <w:spacing w:lineRule="auto" w:line="288"/>
        <w:ind w:hanging="425" w:left="425"/>
        <w:rPr>
          <w:rFonts w:ascii="Poppins" w:hAnsi="Poppins" w:cs="Poppins"/>
          <w:bCs/>
          <w:szCs w:val="32"/>
        </w:rPr>
      </w:pPr>
      <w:r>
        <w:rPr>
          <w:rFonts w:cs="Poppins" w:ascii="Poppins" w:hAnsi="Poppins"/>
          <w:bCs/>
          <w:szCs w:val="32"/>
        </w:rPr>
        <w:t>Roteiro de atividade prática</w:t>
      </w:r>
    </w:p>
    <w:p>
      <w:pPr>
        <w:pStyle w:val="Normal"/>
        <w:rPr/>
      </w:pPr>
      <w:r>
        <w:rPr/>
      </w:r>
    </w:p>
    <w:p>
      <w:pPr>
        <w:pStyle w:val="Heading9"/>
        <w:spacing w:lineRule="auto" w:line="288"/>
        <w:ind w:hanging="425" w:left="425"/>
        <w:jc w:val="left"/>
        <w:rPr>
          <w:rFonts w:ascii="Poppins Light" w:hAnsi="Poppins Light" w:cs="Poppins Light"/>
          <w:b w:val="false"/>
          <w:sz w:val="24"/>
          <w:szCs w:val="16"/>
        </w:rPr>
      </w:pPr>
      <w:r>
        <w:rPr>
          <w:rFonts w:cs="Poppins Light" w:ascii="Poppins Light" w:hAnsi="Poppins Light"/>
          <w:b w:val="false"/>
          <w:sz w:val="24"/>
          <w:szCs w:val="16"/>
          <w:u w:val="none"/>
        </w:rPr>
        <w:t xml:space="preserve">Nome: </w:t>
      </w:r>
      <w:r>
        <w:rPr>
          <w:rFonts w:cs="Poppins Light" w:ascii="Poppins Light" w:hAnsi="Poppins Light"/>
          <w:b w:val="false"/>
          <w:sz w:val="24"/>
          <w:szCs w:val="16"/>
        </w:rPr>
        <w:t xml:space="preserve">                                                                                    </w:t>
      </w:r>
      <w:r>
        <w:rPr>
          <w:rFonts w:cs="Poppins Light" w:ascii="Poppins Light" w:hAnsi="Poppins Light"/>
          <w:b w:val="false"/>
          <w:sz w:val="24"/>
          <w:szCs w:val="16"/>
          <w:u w:val="none"/>
        </w:rPr>
        <w:tab/>
        <w:t xml:space="preserve"> Turma: </w:t>
      </w:r>
      <w:r>
        <w:rPr>
          <w:rFonts w:cs="Poppins Light" w:ascii="Poppins Light" w:hAnsi="Poppins Light"/>
          <w:b w:val="false"/>
          <w:sz w:val="24"/>
          <w:szCs w:val="16"/>
        </w:rPr>
        <w:t xml:space="preserve">                            </w:t>
      </w:r>
      <w:r>
        <w:rPr>
          <w:rFonts w:cs="Poppins Light" w:ascii="Poppins Light" w:hAnsi="Poppins Light"/>
          <w:b w:val="false"/>
          <w:color w:themeColor="background1" w:val="FFFFFF"/>
          <w:sz w:val="24"/>
          <w:szCs w:val="16"/>
        </w:rPr>
        <w:t>.</w:t>
      </w:r>
    </w:p>
    <w:p>
      <w:pPr>
        <w:pStyle w:val="Normal"/>
        <w:spacing w:lineRule="auto" w:line="288"/>
        <w:jc w:val="both"/>
        <w:rPr>
          <w:rFonts w:ascii="Poppins Light" w:hAnsi="Poppins Light" w:cs="Poppins Light"/>
          <w:u w:val="single"/>
        </w:rPr>
      </w:pPr>
      <w:r>
        <w:rPr>
          <w:rFonts w:cs="Poppins Light" w:ascii="Poppins Light" w:hAnsi="Poppins Light"/>
          <w:u w:val="single"/>
        </w:rPr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Atividade 1: Aviões de papel (Beecrowd)</w:t>
      </w:r>
    </w:p>
    <w:p>
      <w:pPr>
        <w:pStyle w:val="pf0"/>
        <w:spacing w:before="280" w:after="280"/>
        <w:rPr>
          <w:rFonts w:ascii="Poppins Light" w:hAnsi="Poppins Light" w:cs="Poppins Light"/>
          <w:b/>
          <w:bCs/>
          <w:sz w:val="18"/>
          <w:szCs w:val="18"/>
        </w:rPr>
      </w:pPr>
      <w:r>
        <w:rPr>
          <w:rStyle w:val="cf11"/>
          <w:rFonts w:cs="Poppins Light" w:ascii="Poppins Light" w:hAnsi="Poppins Light"/>
          <w:b w:val="false"/>
          <w:bCs w:val="false"/>
        </w:rPr>
        <w:t xml:space="preserve">BEECROWD. </w:t>
      </w:r>
      <w:r>
        <w:rPr>
          <w:rStyle w:val="cf11"/>
          <w:rFonts w:cs="Poppins Light" w:ascii="Poppins Light" w:hAnsi="Poppins Light"/>
          <w:b w:val="false"/>
          <w:bCs w:val="false"/>
          <w:i/>
          <w:iCs/>
        </w:rPr>
        <w:t>Página inicial</w:t>
      </w:r>
      <w:r>
        <w:rPr>
          <w:rStyle w:val="cf11"/>
          <w:rFonts w:cs="Poppins Light" w:ascii="Poppins Light" w:hAnsi="Poppins Light"/>
          <w:b w:val="false"/>
          <w:bCs w:val="false"/>
        </w:rPr>
        <w:t xml:space="preserve">. Disponível em: </w:t>
      </w:r>
      <w:hyperlink r:id="rId2">
        <w:r>
          <w:rPr>
            <w:rStyle w:val="ListLabel64"/>
            <w:rFonts w:cs="Poppins Light" w:ascii="Poppins Light" w:hAnsi="Poppins Light"/>
            <w:b w:val="false"/>
            <w:bCs w:val="false"/>
            <w:color w:val="0000FF"/>
            <w:sz w:val="18"/>
            <w:sz w:val="18"/>
            <w:szCs w:val="18"/>
            <w:u w:val="single"/>
          </w:rPr>
          <w:t>https://judge.beecrowd.com/pt/login?redirect=%2Fpt%2Fproblems%2Fview%2F2413</w:t>
        </w:r>
      </w:hyperlink>
      <w:r>
        <w:rPr>
          <w:rStyle w:val="cf11"/>
          <w:rFonts w:cs="Poppins Light" w:ascii="Poppins Light" w:hAnsi="Poppins Light"/>
          <w:b w:val="false"/>
          <w:bCs w:val="false"/>
        </w:rPr>
        <w:t>. Acesso em: 30 abr. 2024.</w:t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  <w:t>Detalhes do exercício: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Para descontrair os alunos após as provas da OBI, a diretora da escola organizou um campeonato de aviões de papel. Cada aluno participante receberá certa quantidade de folhas de um papel especial para fazer seus modelos de aviões. A quantidade de folhas que cada aluno deverá receber ainda não foi determinada: ela será decidida pelos juízes do campeonato.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A diretora convidou para atuarem como juízes engenheiros da Embraer, uma das mais bem-sucedidas empresas brasileiras, que vende aviões com tecnologia brasileira no mundo todo. O campeonato está programado para começar logo após a prova da OBI, mas os juízes ainda não chegaram à escola. A diretora está aflita, pois comprou uma boa quantidade de folhas de papel especial, mas não sabe se a quantidade comprada vai ser suficiente.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Considere que a diretora comprou 100 folhas de papel especial e que há 33 competidores. Se os juízes decidirem que cada competidor tem direito a três folhas de papel, a quantidade comprada pela diretora é suficiente. Mas, se os juízes decidirem que cada competidor tem direito a quatro folhas, a quantidade comprada pela diretora não seria suficiente.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Você deve escrever um programa que, dados o número de competidores, o número de folhas de papel especial comprado pela diretora e o número de folhas que cada competidor deve receber, determine se o número de folhas comprado pela diretora é suficiente.</w:t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  <w:t>Entrada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A entrada contém um único conjunto de testes, que deve ser lido do dispositivo de entrada padrão (normalmente o teclado). O arquivo de entrada contém três números inteiros </w:t>
      </w:r>
      <w:r>
        <w:rPr>
          <w:rFonts w:cs="Poppins Light" w:ascii="Poppins Light" w:hAnsi="Poppins Light"/>
          <w:b/>
          <w:bCs/>
        </w:rPr>
        <w:t>C</w:t>
      </w:r>
      <w:r>
        <w:rPr>
          <w:rFonts w:cs="Poppins Light" w:ascii="Poppins Light" w:hAnsi="Poppins Light"/>
        </w:rPr>
        <w:t> (1 ≤ </w:t>
      </w:r>
      <w:r>
        <w:rPr>
          <w:rFonts w:cs="Poppins Light" w:ascii="Poppins Light" w:hAnsi="Poppins Light"/>
          <w:b/>
          <w:bCs/>
        </w:rPr>
        <w:t>C</w:t>
      </w:r>
      <w:r>
        <w:rPr>
          <w:rFonts w:cs="Poppins Light" w:ascii="Poppins Light" w:hAnsi="Poppins Light"/>
        </w:rPr>
        <w:t> ≤ 1.000), </w:t>
      </w:r>
      <w:r>
        <w:rPr>
          <w:rFonts w:cs="Poppins Light" w:ascii="Poppins Light" w:hAnsi="Poppins Light"/>
          <w:b/>
          <w:bCs/>
        </w:rPr>
        <w:t>P</w:t>
      </w:r>
      <w:r>
        <w:rPr>
          <w:rFonts w:cs="Poppins Light" w:ascii="Poppins Light" w:hAnsi="Poppins Light"/>
        </w:rPr>
        <w:t> (1 ≤ </w:t>
      </w:r>
      <w:r>
        <w:rPr>
          <w:rFonts w:cs="Poppins Light" w:ascii="Poppins Light" w:hAnsi="Poppins Light"/>
          <w:b/>
          <w:bCs/>
        </w:rPr>
        <w:t>P</w:t>
      </w:r>
      <w:r>
        <w:rPr>
          <w:rFonts w:cs="Poppins Light" w:ascii="Poppins Light" w:hAnsi="Poppins Light"/>
        </w:rPr>
        <w:t> ≤ 1.000) e </w:t>
      </w:r>
      <w:r>
        <w:rPr>
          <w:rFonts w:cs="Poppins Light" w:ascii="Poppins Light" w:hAnsi="Poppins Light"/>
          <w:b/>
          <w:bCs/>
        </w:rPr>
        <w:t>F</w:t>
      </w:r>
      <w:r>
        <w:rPr>
          <w:rFonts w:cs="Poppins Light" w:ascii="Poppins Light" w:hAnsi="Poppins Light"/>
        </w:rPr>
        <w:t> (1 ≤ </w:t>
      </w:r>
      <w:r>
        <w:rPr>
          <w:rFonts w:cs="Poppins Light" w:ascii="Poppins Light" w:hAnsi="Poppins Light"/>
          <w:b/>
          <w:bCs/>
        </w:rPr>
        <w:t>F</w:t>
      </w:r>
      <w:r>
        <w:rPr>
          <w:rFonts w:cs="Poppins Light" w:ascii="Poppins Light" w:hAnsi="Poppins Light"/>
        </w:rPr>
        <w:t> ≤ 1.000) representando respectivamente o número de competidores, a quantidade de folhas de papel especial comprada pela diretora e a quantidade de folhas de papel especial que cada competidor deve receber.</w:t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  <w:t>Saída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Seu programa deve imprimir, na saída padrão, o caractere ‘S’ se a quantidade de folhas comprada pela diretora é suficiente ou o caractere ‘N’ caso contrário. Note que os caracteres devem ser letras maiúsculas.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cs="Poppins Light"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Fonte: XXVI OLIMPÍADA BRASILEIRA DE INFORMÁTICA. </w:t>
      </w:r>
      <w:r>
        <w:rPr>
          <w:rFonts w:cs="Poppins Light" w:ascii="Poppins Light" w:hAnsi="Poppins Light"/>
          <w:i/>
          <w:iCs/>
          <w:sz w:val="18"/>
          <w:szCs w:val="18"/>
        </w:rPr>
        <w:t>Pratique</w:t>
      </w:r>
      <w:r>
        <w:rPr>
          <w:rFonts w:cs="Poppins Light" w:ascii="Poppins Light" w:hAnsi="Poppins Light"/>
          <w:sz w:val="18"/>
          <w:szCs w:val="18"/>
        </w:rPr>
        <w:t xml:space="preserve">: Aviões de Papel, [s.d.]. Disponível em: </w:t>
      </w:r>
      <w:hyperlink r:id="rId3">
        <w:r>
          <w:rPr>
            <w:rStyle w:val="Hyperlink"/>
            <w:rFonts w:cs="Poppins Light" w:ascii="Poppins Light" w:hAnsi="Poppins Light"/>
            <w:sz w:val="18"/>
            <w:szCs w:val="18"/>
          </w:rPr>
          <w:t>https://olimpiada.ic.unicamp.br/pratique/p1/2009/f1/papel/</w:t>
        </w:r>
      </w:hyperlink>
      <w:r>
        <w:rPr>
          <w:rFonts w:cs="Poppins Light" w:ascii="Poppins Light" w:hAnsi="Poppins Light"/>
          <w:sz w:val="18"/>
          <w:szCs w:val="18"/>
        </w:rPr>
        <w:t>.  Acesso em: 30 abr. 2024.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  <w:b/>
          <w:bCs/>
        </w:rPr>
        <w:t>Tempo estimado:</w:t>
      </w:r>
      <w:r>
        <w:rPr>
          <w:rFonts w:cs="Poppins Light" w:ascii="Poppins Light" w:hAnsi="Poppins Light"/>
        </w:rPr>
        <w:t xml:space="preserve"> 30 minutos.</w:t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Lista de materiais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Computador com internet;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Caderno para anotações;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1 caneta.</w:t>
        <w:br/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Procedimento experimental</w:t>
      </w:r>
    </w:p>
    <w:p>
      <w:pPr>
        <w:pStyle w:val="Normal"/>
        <w:ind w:left="357"/>
        <w:jc w:val="both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Desenvolva o código para resolução do programa citado.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Descreva em papel a estrutura lógica que seu grupo pensou para solucionar a atividade.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Anote a resolução abaixo e envie no AVA:</w:t>
      </w:r>
    </w:p>
    <w:tbl>
      <w:tblPr>
        <w:tblStyle w:val="Tabelacomgrade"/>
        <w:tblW w:w="891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9"/>
      </w:tblGrid>
      <w:tr>
        <w:trPr/>
        <w:tc>
          <w:tcPr>
            <w:tcW w:w="8919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</w:tbl>
    <w:p>
      <w:pPr>
        <w:pStyle w:val="Normal"/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Poppins">
    <w:charset w:val="01"/>
    <w:family w:val="roman"/>
    <w:pitch w:val="variable"/>
  </w:font>
  <w:font w:name="Poppins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  <w:t>[SIS]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[U4]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[A3]</w:t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PAGE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  <w:r>
          <w:rPr>
            <w:rFonts w:cs="Poppins" w:ascii="Poppins" w:hAnsi="Poppins"/>
            <w:sz w:val="20"/>
            <w:szCs w:val="20"/>
          </w:rPr>
          <w:t xml:space="preserve"> </w:t>
        </w:r>
        <w:r>
          <w:rPr>
            <w:rFonts w:cs="Poppins" w:ascii="Poppins" w:hAnsi="Poppins"/>
            <w:sz w:val="20"/>
            <w:szCs w:val="20"/>
          </w:rPr>
          <w:t xml:space="preserve">/ </w:t>
        </w: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NUMPAGES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  <w:t>[SIS]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[U4]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[A3]</w:t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PAGE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  <w:r>
          <w:rPr>
            <w:rFonts w:cs="Poppins" w:ascii="Poppins" w:hAnsi="Poppins"/>
            <w:sz w:val="20"/>
            <w:szCs w:val="20"/>
          </w:rPr>
          <w:t xml:space="preserve"> </w:t>
        </w:r>
        <w:r>
          <w:rPr>
            <w:rFonts w:cs="Poppins" w:ascii="Poppins" w:hAnsi="Poppins"/>
            <w:sz w:val="20"/>
            <w:szCs w:val="20"/>
          </w:rPr>
          <w:t xml:space="preserve">/ </w:t>
        </w: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NUMPAGES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773680" cy="360045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square with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/>
    </w:pPr>
    <w:r>
      <w:rPr/>
      <w:t xml:space="preserve">    </w:t>
    </w:r>
    <w:r>
      <w:rPr/>
      <w:b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773680" cy="360045"/>
          <wp:effectExtent l="0" t="0" r="0" b="0"/>
          <wp:docPr id="2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red square with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/>
    </w:pPr>
    <w:r>
      <w:rPr/>
      <w:t xml:space="preserve">    </w:t>
    </w:r>
    <w:r>
      <w:rPr/>
      <w:b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iCs w:val="false"/>
        <w:bCs/>
        <w:rFonts w:ascii="Poppins" w:hAnsi="Poppins" w:cs="Poppin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61d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Tahoma" w:hAnsi="Tahoma" w:cs="Tahoma"/>
      <w:b/>
      <w:bCs/>
      <w:sz w:val="44"/>
    </w:rPr>
  </w:style>
  <w:style w:type="paragraph" w:styleId="Heading5">
    <w:name w:val="Heading 5"/>
    <w:basedOn w:val="Normal"/>
    <w:next w:val="Normal"/>
    <w:qFormat/>
    <w:pPr>
      <w:keepNext w:val="true"/>
      <w:ind w:firstLine="2552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360" w:before="120" w:after="0"/>
      <w:jc w:val="center"/>
      <w:outlineLvl w:val="5"/>
    </w:pPr>
    <w:rPr>
      <w:rFonts w:ascii="Courier New" w:hAnsi="Courier New"/>
      <w:b/>
      <w:bCs/>
      <w:szCs w:val="20"/>
    </w:rPr>
  </w:style>
  <w:style w:type="paragraph" w:styleId="Heading7">
    <w:name w:val="Heading 7"/>
    <w:basedOn w:val="Normal"/>
    <w:next w:val="Normal"/>
    <w:qFormat/>
    <w:pPr>
      <w:keepNext w:val="true"/>
      <w:spacing w:before="120" w:after="0"/>
      <w:jc w:val="center"/>
      <w:outlineLvl w:val="6"/>
    </w:pPr>
    <w:rPr>
      <w:b/>
      <w:bCs/>
      <w:sz w:val="16"/>
      <w:szCs w:val="20"/>
    </w:rPr>
  </w:style>
  <w:style w:type="paragraph" w:styleId="Heading9">
    <w:name w:val="Heading 9"/>
    <w:basedOn w:val="Normal"/>
    <w:next w:val="Normal"/>
    <w:qFormat/>
    <w:pPr>
      <w:keepNext w:val="true"/>
      <w:tabs>
        <w:tab w:val="clear" w:pos="708"/>
        <w:tab w:val="left" w:pos="426" w:leader="none"/>
      </w:tabs>
      <w:spacing w:lineRule="exact" w:line="340"/>
      <w:ind w:hanging="426" w:left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RodapChar" w:customStyle="1">
    <w:name w:val="Rodapé Char"/>
    <w:basedOn w:val="DefaultParagraphFont"/>
    <w:uiPriority w:val="99"/>
    <w:qFormat/>
    <w:rsid w:val="00e227a8"/>
    <w:rPr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f76e4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qFormat/>
    <w:rsid w:val="00cf76e4"/>
    <w:rPr/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cf76e4"/>
    <w:rPr>
      <w:b/>
      <w:bCs/>
    </w:rPr>
  </w:style>
  <w:style w:type="character" w:styleId="cf01" w:customStyle="1">
    <w:name w:val="cf01"/>
    <w:basedOn w:val="DefaultParagraphFont"/>
    <w:qFormat/>
    <w:rsid w:val="00e54ae2"/>
    <w:rPr>
      <w:rFonts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qFormat/>
    <w:rsid w:val="00e54ae2"/>
    <w:rPr>
      <w:rFonts w:ascii="Segoe UI" w:hAnsi="Segoe UI" w:cs="Segoe UI"/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4ae2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odyTextIndent3">
    <w:name w:val="Body Text Indent 3"/>
    <w:basedOn w:val="Normal"/>
    <w:qFormat/>
    <w:pPr>
      <w:spacing w:lineRule="auto" w:line="288"/>
      <w:ind w:left="425"/>
      <w:jc w:val="both"/>
    </w:pPr>
    <w:rPr>
      <w:sz w:val="26"/>
      <w:szCs w:val="20"/>
    </w:rPr>
  </w:style>
  <w:style w:type="paragraph" w:styleId="BodyText2">
    <w:name w:val="Body Text 2"/>
    <w:basedOn w:val="Normal"/>
    <w:qFormat/>
    <w:pPr>
      <w:jc w:val="center"/>
    </w:pPr>
    <w:rPr>
      <w:sz w:val="28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BodyText3">
    <w:name w:val="Body Text 3"/>
    <w:basedOn w:val="Normal"/>
    <w:qFormat/>
    <w:pPr>
      <w:spacing w:lineRule="auto" w:line="288"/>
      <w:jc w:val="both"/>
    </w:pPr>
    <w:rPr>
      <w:rFonts w:ascii="Courier New" w:hAnsi="Courier New"/>
      <w:sz w:val="22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BodyTextIndent2">
    <w:name w:val="Body Text Indent 2"/>
    <w:basedOn w:val="Normal"/>
    <w:qFormat/>
    <w:pPr>
      <w:spacing w:lineRule="auto" w:line="360" w:before="120" w:after="0"/>
      <w:ind w:left="426"/>
      <w:jc w:val="both"/>
    </w:pPr>
    <w:rPr>
      <w:rFonts w:ascii="Courier New" w:hAnsi="Courier New"/>
      <w:szCs w:val="20"/>
    </w:rPr>
  </w:style>
  <w:style w:type="paragraph" w:styleId="ListParagraph">
    <w:name w:val="List Paragraph"/>
    <w:basedOn w:val="Normal"/>
    <w:uiPriority w:val="34"/>
    <w:qFormat/>
    <w:rsid w:val="00e227a8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rsid w:val="00cf76e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f76e4"/>
    <w:pPr/>
    <w:rPr>
      <w:b/>
      <w:bCs/>
    </w:rPr>
  </w:style>
  <w:style w:type="paragraph" w:styleId="Revision">
    <w:name w:val="Revision"/>
    <w:uiPriority w:val="99"/>
    <w:semiHidden/>
    <w:qFormat/>
    <w:rsid w:val="00464b3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f41ee9"/>
    <w:pPr/>
    <w:rPr/>
  </w:style>
  <w:style w:type="paragraph" w:styleId="pf0" w:customStyle="1">
    <w:name w:val="pf0"/>
    <w:basedOn w:val="Normal"/>
    <w:qFormat/>
    <w:rsid w:val="00e54ae2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227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beecrowd.com/pt/login?redirect=%2Fpt%2Fproblems%2Fview%2F2413" TargetMode="External"/><Relationship Id="rId3" Type="http://schemas.openxmlformats.org/officeDocument/2006/relationships/hyperlink" Target="https://olimpiada.ic.unicamp.br/pratique/p1/2009/f1/papel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B19C7-8C0A-4A9F-8584-23F684622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11</TotalTime>
  <Application>LibreOffice/24.2.5.2$Linux_X86_64 LibreOffice_project/d6e8b0f3fc6e8af2b00cf4969fd0d2fa45b9a62e</Application>
  <AppVersion>15.0000</AppVersion>
  <Pages>2</Pages>
  <Words>444</Words>
  <Characters>2385</Characters>
  <CharactersWithSpaces>2923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2024-05-29T18:38:00Z</dcterms:created>
  <dc:creator>Natalia de Mesquita Matheus</dc:creator>
  <dc:description/>
  <dc:language>pt-BR</dc:language>
  <cp:lastModifiedBy>Gustavo Kalil Cadaval</cp:lastModifiedBy>
  <cp:lastPrinted>2006-08-31T06:40:00Z</cp:lastPrinted>
  <dcterms:modified xsi:type="dcterms:W3CDTF">2024-05-29T18:38:00Z</dcterms:modified>
  <cp:revision>3</cp:revision>
  <dc:subject/>
  <dc:title>Física Geral e Experimental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0x0101004B81252851F28942875D89D2C39F1241</vt:lpwstr>
  </property>
  <property fmtid="{D5CDD505-2E9C-101B-9397-08002B2CF9AE}" pid="4" name="MediaServiceImageTags">
    <vt:lpwstr/>
  </property>
  <property fmtid="{D5CDD505-2E9C-101B-9397-08002B2CF9AE}" pid="5" name="Order">
    <vt:r8>64200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AdHocReviewCycleID">
    <vt:i4>-1929031359</vt:i4>
  </property>
  <property fmtid="{D5CDD505-2E9C-101B-9397-08002B2CF9AE}" pid="9" name="_AuthorEmail">
    <vt:lpwstr>claudiosoares@bdmg.mg.gov.br</vt:lpwstr>
  </property>
  <property fmtid="{D5CDD505-2E9C-101B-9397-08002B2CF9AE}" pid="10" name="_AuthorEmailDisplayName">
    <vt:lpwstr>Claudio Henrique Soares</vt:lpwstr>
  </property>
  <property fmtid="{D5CDD505-2E9C-101B-9397-08002B2CF9AE}" pid="11" name="_EmailSubject">
    <vt:lpwstr>Material do Professor - Física I</vt:lpwstr>
  </property>
  <property fmtid="{D5CDD505-2E9C-101B-9397-08002B2CF9AE}" pid="12" name="_ExtendedDescription">
    <vt:lpwstr/>
  </property>
  <property fmtid="{D5CDD505-2E9C-101B-9397-08002B2CF9AE}" pid="13" name="_ReviewingToolsShownOnce">
    <vt:lpwstr/>
  </property>
  <property fmtid="{D5CDD505-2E9C-101B-9397-08002B2CF9AE}" pid="14" name="xd_ProgID">
    <vt:lpwstr/>
  </property>
  <property fmtid="{D5CDD505-2E9C-101B-9397-08002B2CF9AE}" pid="15" name="xd_Signature">
    <vt:bool>0</vt:bool>
  </property>
</Properties>
</file>